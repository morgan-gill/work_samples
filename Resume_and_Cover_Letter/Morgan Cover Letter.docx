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C90D" w14:textId="77777777" w:rsidR="00A27383" w:rsidRPr="003167F9" w:rsidRDefault="00346BFA" w:rsidP="00965D17">
      <w:pPr>
        <w:pStyle w:val="Title"/>
        <w:rPr>
          <w:color w:val="auto"/>
        </w:rPr>
      </w:pPr>
      <w:r w:rsidRPr="003167F9">
        <w:rPr>
          <w:color w:val="auto"/>
        </w:rPr>
        <w:t>Morgan Gill</w:t>
      </w:r>
    </w:p>
    <w:p w14:paraId="5D7BB264" w14:textId="6DD6C08D" w:rsidR="00346BFA" w:rsidRDefault="00346BFA" w:rsidP="00346BFA">
      <w:r>
        <w:t>416-</w:t>
      </w:r>
      <w:r w:rsidR="00EA58FC">
        <w:t>779-9953</w:t>
      </w:r>
      <w:r>
        <w:t> | Morgan.Gill@georgebrown.ca</w:t>
      </w:r>
    </w:p>
    <w:p w14:paraId="6D7788C8" w14:textId="486A8613" w:rsidR="00965D17" w:rsidRPr="00005FAA" w:rsidRDefault="00EA58FC" w:rsidP="00965D17">
      <w:pPr>
        <w:pStyle w:val="Date"/>
      </w:pPr>
      <w:r>
        <w:t>January</w:t>
      </w:r>
      <w:r w:rsidR="00346BFA">
        <w:t xml:space="preserve"> </w:t>
      </w:r>
      <w:r>
        <w:t>11</w:t>
      </w:r>
      <w:r w:rsidRPr="00EA58FC">
        <w:rPr>
          <w:vertAlign w:val="superscript"/>
        </w:rPr>
        <w:t>th</w:t>
      </w:r>
      <w:r w:rsidR="00346BFA">
        <w:t>, 201</w:t>
      </w:r>
      <w:r>
        <w:t>9</w:t>
      </w:r>
      <w:r w:rsidR="00346BFA">
        <w:t>.</w:t>
      </w:r>
    </w:p>
    <w:p w14:paraId="02FE7F24" w14:textId="24261A73" w:rsidR="0076387D" w:rsidRDefault="00EA58FC" w:rsidP="0076387D">
      <w:pPr>
        <w:pStyle w:val="Address"/>
        <w:rPr>
          <w:rFonts w:ascii="Calibri" w:hAnsi="Calibri"/>
          <w:color w:val="000000"/>
          <w:shd w:val="clear" w:color="auto" w:fill="FFFFFF"/>
        </w:rPr>
      </w:pPr>
      <w:sdt>
        <w:sdtPr>
          <w:rPr>
            <w:rFonts w:ascii="Calibri" w:hAnsi="Calibri"/>
            <w:color w:val="000000"/>
            <w:shd w:val="clear" w:color="auto" w:fill="FFFFFF"/>
          </w:rPr>
          <w:alias w:val="Recipient Name:"/>
          <w:tag w:val="Recipient Name:"/>
          <w:id w:val="329652792"/>
          <w:placeholder>
            <w:docPart w:val="3019925DDDC041A394B082922CE4420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rPr>
              <w:rFonts w:ascii="Calibri" w:hAnsi="Calibri"/>
              <w:color w:val="000000"/>
              <w:shd w:val="clear" w:color="auto" w:fill="FFFFFF"/>
            </w:rPr>
            <w:t xml:space="preserve">Dr. </w:t>
          </w:r>
          <w:proofErr w:type="spellStart"/>
          <w:r>
            <w:rPr>
              <w:rFonts w:ascii="Calibri" w:hAnsi="Calibri"/>
              <w:color w:val="000000"/>
              <w:shd w:val="clear" w:color="auto" w:fill="FFFFFF"/>
            </w:rPr>
            <w:t>Shabani</w:t>
          </w:r>
          <w:proofErr w:type="spellEnd"/>
          <w:r>
            <w:rPr>
              <w:rFonts w:ascii="Calibri" w:hAnsi="Calibri"/>
              <w:color w:val="000000"/>
              <w:shd w:val="clear" w:color="auto" w:fill="FFFFFF"/>
            </w:rPr>
            <w:br/>
          </w:r>
        </w:sdtContent>
      </w:sdt>
      <w:r>
        <w:rPr>
          <w:rFonts w:ascii="Calibri" w:hAnsi="Calibri"/>
          <w:color w:val="000000"/>
          <w:shd w:val="clear" w:color="auto" w:fill="FFFFFF"/>
        </w:rPr>
        <w:t>Canada Industrial Research Chair</w:t>
      </w:r>
    </w:p>
    <w:p w14:paraId="1F732231" w14:textId="77777777" w:rsidR="00EA58FC" w:rsidRPr="00EA58FC" w:rsidRDefault="00EA58FC" w:rsidP="00EA58FC">
      <w:pPr>
        <w:pStyle w:val="Address"/>
      </w:pPr>
      <w:r w:rsidRPr="00EA58FC">
        <w:t>160 Kendal Ave, Toronto, ON M5R 1M3</w:t>
      </w:r>
    </w:p>
    <w:p w14:paraId="0893A643" w14:textId="12EE44ED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D31E4068E44647A2A04C45AB776F9B0D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EA58FC">
            <w:t xml:space="preserve">Dr. </w:t>
          </w:r>
          <w:proofErr w:type="spellStart"/>
          <w:r w:rsidR="00EA58FC">
            <w:t>Shabani</w:t>
          </w:r>
          <w:proofErr w:type="spellEnd"/>
          <w:r w:rsidR="00EA58FC">
            <w:br/>
          </w:r>
        </w:sdtContent>
      </w:sdt>
    </w:p>
    <w:p w14:paraId="20CACA8D" w14:textId="0DF049F7" w:rsidR="003F7DB0" w:rsidRDefault="00D125A0" w:rsidP="00346BFA">
      <w:r>
        <w:t xml:space="preserve">I am pleased to apply for the position of </w:t>
      </w:r>
      <w:bookmarkStart w:id="0" w:name="_GoBack"/>
      <w:bookmarkEnd w:id="0"/>
      <w:r>
        <w:t>Software Developer that I heard you were looking to fill. I believe that the skills I have gained through my current education in George Brown</w:t>
      </w:r>
      <w:r w:rsidRPr="00D125A0">
        <w:t xml:space="preserve"> </w:t>
      </w:r>
      <w:r>
        <w:t>would make me an excellent contributor within your team.</w:t>
      </w:r>
      <w:r w:rsidRPr="00D125A0">
        <w:t xml:space="preserve"> </w:t>
      </w:r>
      <w:r>
        <w:t xml:space="preserve">While I am new to the software development sector, I bring extensive experience from the customer service industry which add to my skillset as a developer. </w:t>
      </w:r>
    </w:p>
    <w:p w14:paraId="6CACE36D" w14:textId="49707CFF" w:rsidR="00A70372" w:rsidRDefault="00A70372" w:rsidP="00346BFA">
      <w:r>
        <w:t xml:space="preserve">Throughout my career, I have consistently risen above and beyond the duties of my station </w:t>
      </w:r>
      <w:r w:rsidR="003B3CE7">
        <w:t xml:space="preserve">to the benefit of not only the organizations that I worked for, but also the customers and clients that I served. </w:t>
      </w:r>
      <w:r w:rsidR="00431FD1">
        <w:t>My communication, interpersonal and</w:t>
      </w:r>
      <w:r w:rsidR="003B3CE7">
        <w:t xml:space="preserve"> resource management skills</w:t>
      </w:r>
      <w:r w:rsidR="00431FD1">
        <w:t xml:space="preserve"> are excellent</w:t>
      </w:r>
      <w:r w:rsidR="003B3CE7">
        <w:t xml:space="preserve">. </w:t>
      </w:r>
      <w:r w:rsidR="00431FD1">
        <w:t xml:space="preserve">I am proficient with the Microsoft Office Suite of software in addition to Microsoft Visual Studio. I believe that </w:t>
      </w:r>
      <w:r w:rsidR="003167F9">
        <w:t>my skills, my work history, a</w:t>
      </w:r>
      <w:r w:rsidR="00431FD1">
        <w:t xml:space="preserve">s well as my experience with </w:t>
      </w:r>
      <w:r w:rsidR="003B3CE7">
        <w:t>HTML, CSS</w:t>
      </w:r>
      <w:r w:rsidR="0088247E">
        <w:t>, Java,</w:t>
      </w:r>
      <w:r w:rsidR="003B3CE7">
        <w:t xml:space="preserve"> JavaScript</w:t>
      </w:r>
      <w:r w:rsidR="0088247E">
        <w:t>, C# and Python</w:t>
      </w:r>
      <w:r w:rsidR="003167F9">
        <w:t xml:space="preserve"> make me eligible and qualified for the position that you have advertised.</w:t>
      </w:r>
    </w:p>
    <w:p w14:paraId="3F9DD09F" w14:textId="77777777" w:rsidR="003167F9" w:rsidRDefault="003167F9" w:rsidP="00346BFA">
      <w:r>
        <w:t>Thank you for taking the time to review my resume.</w:t>
      </w:r>
    </w:p>
    <w:p w14:paraId="24593FB3" w14:textId="77777777" w:rsidR="00965D17" w:rsidRDefault="00A1413A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262306388B3D4948AF9D05801BD60E67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p w14:paraId="0EED8B00" w14:textId="4BFD6896" w:rsidR="00302A2C" w:rsidRPr="00302A2C" w:rsidRDefault="00A1413A" w:rsidP="00302A2C">
      <w:pPr>
        <w:pStyle w:val="Signature"/>
      </w:pPr>
      <w:sdt>
        <w:sdtPr>
          <w:alias w:val="Your Name:"/>
          <w:tag w:val="Your Name:"/>
          <w:id w:val="-80522426"/>
          <w:placeholder>
            <w:docPart w:val="20261F799C5F4AFDAF15350258FFFD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346BFA">
            <w:t>Morgan</w:t>
          </w:r>
        </w:sdtContent>
      </w:sdt>
      <w:r w:rsidR="00EA58FC">
        <w:t xml:space="preserve"> Gill</w:t>
      </w:r>
    </w:p>
    <w:sectPr w:rsidR="00302A2C" w:rsidRPr="00302A2C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B49B2" w14:textId="77777777" w:rsidR="00A1413A" w:rsidRDefault="00A1413A">
      <w:pPr>
        <w:spacing w:after="0"/>
      </w:pPr>
      <w:r>
        <w:separator/>
      </w:r>
    </w:p>
  </w:endnote>
  <w:endnote w:type="continuationSeparator" w:id="0">
    <w:p w14:paraId="6E61C92C" w14:textId="77777777" w:rsidR="00A1413A" w:rsidRDefault="00A14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0C95F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28936" w14:textId="77777777" w:rsidR="00A1413A" w:rsidRDefault="00A1413A">
      <w:pPr>
        <w:spacing w:after="0"/>
      </w:pPr>
      <w:r>
        <w:separator/>
      </w:r>
    </w:p>
  </w:footnote>
  <w:footnote w:type="continuationSeparator" w:id="0">
    <w:p w14:paraId="65497D4A" w14:textId="77777777" w:rsidR="00A1413A" w:rsidRDefault="00A141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BFA"/>
    <w:rsid w:val="00017D07"/>
    <w:rsid w:val="000D5AB1"/>
    <w:rsid w:val="002045EB"/>
    <w:rsid w:val="00293B83"/>
    <w:rsid w:val="00302A2C"/>
    <w:rsid w:val="003167F9"/>
    <w:rsid w:val="00346BFA"/>
    <w:rsid w:val="00381669"/>
    <w:rsid w:val="003B3CE7"/>
    <w:rsid w:val="003F7DB0"/>
    <w:rsid w:val="00431FD1"/>
    <w:rsid w:val="0052105A"/>
    <w:rsid w:val="00673C35"/>
    <w:rsid w:val="006A3CE7"/>
    <w:rsid w:val="0076387D"/>
    <w:rsid w:val="0088247E"/>
    <w:rsid w:val="008F15C5"/>
    <w:rsid w:val="00965D17"/>
    <w:rsid w:val="00A1413A"/>
    <w:rsid w:val="00A27383"/>
    <w:rsid w:val="00A70372"/>
    <w:rsid w:val="00A736B0"/>
    <w:rsid w:val="00C83E3C"/>
    <w:rsid w:val="00CE2B96"/>
    <w:rsid w:val="00D02A74"/>
    <w:rsid w:val="00D125A0"/>
    <w:rsid w:val="00D905F1"/>
    <w:rsid w:val="00DF56DD"/>
    <w:rsid w:val="00E41796"/>
    <w:rsid w:val="00E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0E94"/>
  <w15:chartTrackingRefBased/>
  <w15:docId w15:val="{6CA7B1FF-7986-4983-A218-FF78F5F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A5A5A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DDDDDD" w:themeColor="accent1"/>
      </w:pBdr>
      <w:spacing w:after="120"/>
      <w:contextualSpacing/>
    </w:pPr>
    <w:rPr>
      <w:rFonts w:asciiTheme="majorHAnsi" w:eastAsiaTheme="majorEastAsia" w:hAnsiTheme="majorHAnsi" w:cstheme="majorBidi"/>
      <w:color w:val="A5A5A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A5A5A5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A5A5A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A5A5A5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A5A5A5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E3E3E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A5A5A5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A5A5A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A5A5A5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474747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desktop-title-subcontent">
    <w:name w:val="desktop-title-subcontent"/>
    <w:basedOn w:val="DefaultParagraphFont"/>
    <w:rsid w:val="00EA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9925DDDC041A394B082922CE44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4E5B-ECBA-4EDB-B750-A4A69CF00CFD}"/>
      </w:docPartPr>
      <w:docPartBody>
        <w:p w:rsidR="00982DBF" w:rsidRDefault="00B85781">
          <w:pPr>
            <w:pStyle w:val="3019925DDDC041A394B082922CE4420B"/>
          </w:pPr>
          <w:r>
            <w:t>Recipient Name</w:t>
          </w:r>
        </w:p>
      </w:docPartBody>
    </w:docPart>
    <w:docPart>
      <w:docPartPr>
        <w:name w:val="D31E4068E44647A2A04C45AB776F9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2AF1F-03A0-49C1-AE4B-B12558CE397F}"/>
      </w:docPartPr>
      <w:docPartBody>
        <w:p w:rsidR="00982DBF" w:rsidRDefault="00B85781">
          <w:pPr>
            <w:pStyle w:val="D31E4068E44647A2A04C45AB776F9B0D"/>
          </w:pPr>
          <w:r>
            <w:t>Recipient Name</w:t>
          </w:r>
        </w:p>
      </w:docPartBody>
    </w:docPart>
    <w:docPart>
      <w:docPartPr>
        <w:name w:val="262306388B3D4948AF9D05801BD60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02847-CD02-40D6-9AC7-1D6F743B88EB}"/>
      </w:docPartPr>
      <w:docPartBody>
        <w:p w:rsidR="00982DBF" w:rsidRDefault="00B85781">
          <w:pPr>
            <w:pStyle w:val="262306388B3D4948AF9D05801BD60E67"/>
          </w:pPr>
          <w:r>
            <w:t>Sincerely</w:t>
          </w:r>
        </w:p>
      </w:docPartBody>
    </w:docPart>
    <w:docPart>
      <w:docPartPr>
        <w:name w:val="20261F799C5F4AFDAF15350258FFF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71CD-ECE7-4BA1-8430-D862BFE14607}"/>
      </w:docPartPr>
      <w:docPartBody>
        <w:p w:rsidR="00982DBF" w:rsidRDefault="00B85781">
          <w:pPr>
            <w:pStyle w:val="20261F799C5F4AFDAF15350258FFFD9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781"/>
    <w:rsid w:val="006F2828"/>
    <w:rsid w:val="00982DBF"/>
    <w:rsid w:val="00B8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C027CDB8C4C5A9064EE30E2AA9DAF">
    <w:name w:val="28CC027CDB8C4C5A9064EE30E2AA9DAF"/>
  </w:style>
  <w:style w:type="paragraph" w:customStyle="1" w:styleId="D0899B56500449169A7D28C4E0C51F1C">
    <w:name w:val="D0899B56500449169A7D28C4E0C51F1C"/>
  </w:style>
  <w:style w:type="paragraph" w:customStyle="1" w:styleId="F6C11E88E0B8439A9A0CA76C09EDB1E6">
    <w:name w:val="F6C11E88E0B8439A9A0CA76C09EDB1E6"/>
  </w:style>
  <w:style w:type="paragraph" w:customStyle="1" w:styleId="7FC4D5DBF1F44202B7BC6E0043262AF9">
    <w:name w:val="7FC4D5DBF1F44202B7BC6E0043262AF9"/>
  </w:style>
  <w:style w:type="paragraph" w:customStyle="1" w:styleId="04106D3AA3404D3DAD0E4E2016318FB0">
    <w:name w:val="04106D3AA3404D3DAD0E4E2016318FB0"/>
  </w:style>
  <w:style w:type="paragraph" w:customStyle="1" w:styleId="3019925DDDC041A394B082922CE4420B">
    <w:name w:val="3019925DDDC041A394B082922CE4420B"/>
  </w:style>
  <w:style w:type="paragraph" w:customStyle="1" w:styleId="F8166A05F42842BD98D793E7252A14CD">
    <w:name w:val="F8166A05F42842BD98D793E7252A14CD"/>
  </w:style>
  <w:style w:type="paragraph" w:customStyle="1" w:styleId="336991D5A6A4466481721598894FA654">
    <w:name w:val="336991D5A6A4466481721598894FA654"/>
  </w:style>
  <w:style w:type="paragraph" w:customStyle="1" w:styleId="79D623D3A0AF48DE8778008BE2FD71DB">
    <w:name w:val="79D623D3A0AF48DE8778008BE2FD71DB"/>
  </w:style>
  <w:style w:type="paragraph" w:customStyle="1" w:styleId="D31E4068E44647A2A04C45AB776F9B0D">
    <w:name w:val="D31E4068E44647A2A04C45AB776F9B0D"/>
  </w:style>
  <w:style w:type="paragraph" w:customStyle="1" w:styleId="CA6DF956C250454E9094A21F238DA354">
    <w:name w:val="CA6DF956C250454E9094A21F238DA354"/>
  </w:style>
  <w:style w:type="paragraph" w:customStyle="1" w:styleId="262306388B3D4948AF9D05801BD60E67">
    <w:name w:val="262306388B3D4948AF9D05801BD60E67"/>
  </w:style>
  <w:style w:type="paragraph" w:customStyle="1" w:styleId="20261F799C5F4AFDAF15350258FFFD92">
    <w:name w:val="20261F799C5F4AFDAF15350258FFF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Dr. Shabani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0178E-C60E-488C-952D-786D5B03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Morgan</dc:creator>
  <cp:keywords/>
  <dc:description/>
  <cp:lastModifiedBy>Morgan</cp:lastModifiedBy>
  <cp:revision>5</cp:revision>
  <dcterms:created xsi:type="dcterms:W3CDTF">2019-01-11T20:48:00Z</dcterms:created>
  <dcterms:modified xsi:type="dcterms:W3CDTF">2019-01-11T21:07:00Z</dcterms:modified>
</cp:coreProperties>
</file>